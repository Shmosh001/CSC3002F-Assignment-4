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55D7" w:rsidRDefault="002855D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Networks Assignment</w:t>
      </w:r>
    </w:p>
    <w:p w:rsidR="002855D7" w:rsidRDefault="002855D7">
      <w:pPr>
        <w:rPr>
          <w:sz w:val="24"/>
          <w:szCs w:val="24"/>
          <w:u w:val="single"/>
        </w:rPr>
      </w:pP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Name: Osher Shuman</w:t>
      </w: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Student Number: SHMOSH001</w:t>
      </w: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Date Due: 14 May 2015</w:t>
      </w:r>
    </w:p>
    <w:p w:rsidR="002855D7" w:rsidRDefault="002855D7">
      <w:pPr>
        <w:rPr>
          <w:sz w:val="24"/>
          <w:szCs w:val="24"/>
        </w:rPr>
      </w:pPr>
    </w:p>
    <w:p w:rsidR="002855D7" w:rsidRPr="002855D7" w:rsidRDefault="002855D7">
      <w:pPr>
        <w:rPr>
          <w:sz w:val="24"/>
          <w:szCs w:val="24"/>
        </w:rPr>
      </w:pPr>
      <w:r>
        <w:rPr>
          <w:sz w:val="24"/>
          <w:szCs w:val="24"/>
        </w:rPr>
        <w:t xml:space="preserve">Answers to questions are below. </w:t>
      </w:r>
      <w:bookmarkStart w:id="0" w:name="_GoBack"/>
      <w:r>
        <w:rPr>
          <w:sz w:val="24"/>
          <w:szCs w:val="24"/>
        </w:rPr>
        <w:t>All screenshots will be ri</w:t>
      </w:r>
      <w:r w:rsidR="009347EA">
        <w:rPr>
          <w:sz w:val="24"/>
          <w:szCs w:val="24"/>
        </w:rPr>
        <w:t xml:space="preserve">ght at the end of the document labelled. </w:t>
      </w:r>
      <w:bookmarkEnd w:id="0"/>
    </w:p>
    <w:p w:rsidR="002855D7" w:rsidRDefault="002855D7">
      <w:pPr>
        <w:rPr>
          <w:u w:val="single"/>
        </w:rPr>
      </w:pPr>
    </w:p>
    <w:p w:rsidR="00B747A9" w:rsidRPr="002855D7" w:rsidRDefault="00B747A9" w:rsidP="00B747A9">
      <w:pPr>
        <w:rPr>
          <w:sz w:val="24"/>
          <w:szCs w:val="24"/>
        </w:rPr>
      </w:pPr>
      <w:r w:rsidRPr="002855D7">
        <w:rPr>
          <w:sz w:val="24"/>
          <w:szCs w:val="24"/>
          <w:u w:val="single"/>
        </w:rPr>
        <w:t>Client/Server Exercises:</w:t>
      </w:r>
    </w:p>
    <w:p w:rsidR="00B747A9" w:rsidRPr="002855D7" w:rsidRDefault="00B747A9" w:rsidP="00B747A9">
      <w:pPr>
        <w:rPr>
          <w:sz w:val="24"/>
          <w:szCs w:val="24"/>
        </w:rPr>
      </w:pPr>
    </w:p>
    <w:p w:rsidR="00AA7F2A" w:rsidRPr="002855D7" w:rsidRDefault="00B747A9" w:rsidP="00323927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2.</w:t>
      </w:r>
      <w:r w:rsidRPr="002855D7">
        <w:rPr>
          <w:sz w:val="24"/>
          <w:szCs w:val="24"/>
        </w:rPr>
        <w:tab/>
        <w:t>Yes, got it working over multiple lab machines.</w:t>
      </w:r>
      <w:r w:rsidR="00ED2BF1" w:rsidRPr="002855D7">
        <w:rPr>
          <w:sz w:val="24"/>
          <w:szCs w:val="24"/>
        </w:rPr>
        <w:t xml:space="preserve"> </w:t>
      </w:r>
      <w:r w:rsidR="00323927" w:rsidRPr="002855D7">
        <w:rPr>
          <w:sz w:val="24"/>
          <w:szCs w:val="24"/>
        </w:rPr>
        <w:t xml:space="preserve">Connected to </w:t>
      </w:r>
      <w:r w:rsidR="00ED2BF1" w:rsidRPr="002855D7">
        <w:rPr>
          <w:sz w:val="24"/>
          <w:szCs w:val="24"/>
        </w:rPr>
        <w:t>VHLAND</w:t>
      </w:r>
      <w:r w:rsidR="00323927" w:rsidRPr="002855D7">
        <w:rPr>
          <w:sz w:val="24"/>
          <w:szCs w:val="24"/>
        </w:rPr>
        <w:t>002 server which was edited to display IP of each user that connects. We made a user called “spectator” join first in order to screenshot the other users that joined with their IP displayed.</w:t>
      </w:r>
    </w:p>
    <w:p w:rsidR="00B747A9" w:rsidRPr="002855D7" w:rsidRDefault="00B747A9" w:rsidP="00B747A9">
      <w:pPr>
        <w:rPr>
          <w:sz w:val="24"/>
          <w:szCs w:val="24"/>
        </w:rPr>
      </w:pPr>
    </w:p>
    <w:p w:rsidR="00B747A9" w:rsidRPr="002855D7" w:rsidRDefault="002401C1" w:rsidP="002401C1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3.</w:t>
      </w:r>
      <w:r w:rsidRPr="002855D7">
        <w:rPr>
          <w:sz w:val="24"/>
          <w:szCs w:val="24"/>
        </w:rPr>
        <w:tab/>
        <w:t>GUIchat has one interface</w:t>
      </w:r>
      <w:r w:rsidR="00B747A9" w:rsidRPr="002855D7">
        <w:rPr>
          <w:sz w:val="24"/>
          <w:szCs w:val="24"/>
        </w:rPr>
        <w:t xml:space="preserve"> for both the server and </w:t>
      </w:r>
      <w:r w:rsidRPr="002855D7">
        <w:rPr>
          <w:sz w:val="24"/>
          <w:szCs w:val="24"/>
        </w:rPr>
        <w:t>client. Guichat allows the user to enter the host IP on the interface.</w:t>
      </w:r>
    </w:p>
    <w:p w:rsidR="002401C1" w:rsidRPr="002855D7" w:rsidRDefault="002401C1" w:rsidP="002401C1">
      <w:pPr>
        <w:ind w:left="720" w:hanging="720"/>
        <w:rPr>
          <w:sz w:val="24"/>
          <w:szCs w:val="24"/>
        </w:rPr>
      </w:pPr>
    </w:p>
    <w:p w:rsidR="002401C1" w:rsidRPr="002855D7" w:rsidRDefault="002401C1" w:rsidP="002401C1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4.</w:t>
      </w:r>
      <w:r w:rsidRPr="002855D7">
        <w:rPr>
          <w:sz w:val="24"/>
          <w:szCs w:val="24"/>
        </w:rPr>
        <w:tab/>
      </w:r>
      <w:r w:rsidR="00FB53CE" w:rsidRPr="002855D7">
        <w:rPr>
          <w:sz w:val="24"/>
          <w:szCs w:val="24"/>
        </w:rPr>
        <w:t>Guichat in section 2.2 has a gui interface while the client/server application in section 2.1 runs in the terminal. The Guichat can host and allow the user to be a client while the client/server application can only run the server or client in the terminal. To run both client and se</w:t>
      </w:r>
      <w:r w:rsidR="00323927" w:rsidRPr="002855D7">
        <w:rPr>
          <w:sz w:val="24"/>
          <w:szCs w:val="24"/>
        </w:rPr>
        <w:t>r</w:t>
      </w:r>
      <w:r w:rsidR="00FB53CE" w:rsidRPr="002855D7">
        <w:rPr>
          <w:sz w:val="24"/>
          <w:szCs w:val="24"/>
        </w:rPr>
        <w:t>ver, two terminals would need to be open.</w:t>
      </w:r>
      <w:r w:rsidR="00DF1768">
        <w:rPr>
          <w:sz w:val="24"/>
          <w:szCs w:val="24"/>
        </w:rPr>
        <w:t xml:space="preserve"> The GuiChat can only be used for a 2-way chat where the </w:t>
      </w:r>
      <w:r w:rsidR="00DF1768" w:rsidRPr="002855D7">
        <w:rPr>
          <w:sz w:val="24"/>
          <w:szCs w:val="24"/>
        </w:rPr>
        <w:t>client/server application in section 2.1</w:t>
      </w:r>
      <w:r w:rsidR="00DF1768">
        <w:rPr>
          <w:sz w:val="24"/>
          <w:szCs w:val="24"/>
        </w:rPr>
        <w:t xml:space="preserve"> can have multiple clients connect to the server. </w:t>
      </w:r>
      <w:r w:rsidR="009B222D">
        <w:rPr>
          <w:sz w:val="24"/>
          <w:szCs w:val="24"/>
        </w:rPr>
        <w:t xml:space="preserve">The Guichat application allows you to choose a port where as the </w:t>
      </w:r>
      <w:r w:rsidR="009B222D" w:rsidRPr="002855D7">
        <w:rPr>
          <w:sz w:val="24"/>
          <w:szCs w:val="24"/>
        </w:rPr>
        <w:t>client/server application in section 2.1</w:t>
      </w:r>
      <w:r w:rsidR="009B222D">
        <w:rPr>
          <w:sz w:val="24"/>
          <w:szCs w:val="24"/>
        </w:rPr>
        <w:t xml:space="preserve"> has a hard coded port number of 2222 in the server class.</w:t>
      </w:r>
    </w:p>
    <w:p w:rsidR="00B747A9" w:rsidRPr="002855D7" w:rsidRDefault="00B747A9">
      <w:pPr>
        <w:rPr>
          <w:sz w:val="24"/>
          <w:szCs w:val="24"/>
          <w:u w:val="single"/>
        </w:rPr>
      </w:pPr>
    </w:p>
    <w:p w:rsidR="00B747A9" w:rsidRPr="002855D7" w:rsidRDefault="00B747A9">
      <w:pPr>
        <w:rPr>
          <w:sz w:val="24"/>
          <w:szCs w:val="24"/>
          <w:u w:val="single"/>
        </w:rPr>
      </w:pPr>
    </w:p>
    <w:p w:rsidR="00B26A2B" w:rsidRPr="002855D7" w:rsidRDefault="00924039">
      <w:pPr>
        <w:rPr>
          <w:sz w:val="24"/>
          <w:szCs w:val="24"/>
          <w:u w:val="single"/>
        </w:rPr>
      </w:pPr>
      <w:r w:rsidRPr="002855D7">
        <w:rPr>
          <w:sz w:val="24"/>
          <w:szCs w:val="24"/>
          <w:u w:val="single"/>
        </w:rPr>
        <w:t xml:space="preserve">TCP Wireshark </w:t>
      </w:r>
      <w:r w:rsidR="00885E9F" w:rsidRPr="002855D7">
        <w:rPr>
          <w:sz w:val="24"/>
          <w:szCs w:val="24"/>
          <w:u w:val="single"/>
        </w:rPr>
        <w:t>Exercises:</w:t>
      </w:r>
    </w:p>
    <w:p w:rsidR="00924039" w:rsidRPr="002855D7" w:rsidRDefault="00924039">
      <w:pPr>
        <w:rPr>
          <w:sz w:val="24"/>
          <w:szCs w:val="24"/>
          <w:u w:val="single"/>
        </w:rPr>
      </w:pPr>
    </w:p>
    <w:p w:rsidR="00885E9F" w:rsidRPr="002855D7" w:rsidRDefault="00885E9F">
      <w:pPr>
        <w:rPr>
          <w:sz w:val="24"/>
          <w:szCs w:val="24"/>
        </w:rPr>
      </w:pPr>
      <w:r w:rsidRPr="002855D7">
        <w:rPr>
          <w:sz w:val="24"/>
          <w:szCs w:val="24"/>
        </w:rPr>
        <w:t>5.</w:t>
      </w:r>
      <w:r w:rsidRPr="002855D7">
        <w:rPr>
          <w:sz w:val="24"/>
          <w:szCs w:val="24"/>
        </w:rPr>
        <w:tab/>
        <w:t>Client I.P: 196.42.65.135</w:t>
      </w:r>
    </w:p>
    <w:p w:rsidR="00885E9F" w:rsidRPr="002855D7" w:rsidRDefault="00885E9F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 xml:space="preserve">Client TCP port number: </w:t>
      </w:r>
      <w:r w:rsidR="00213F62" w:rsidRPr="002855D7">
        <w:rPr>
          <w:sz w:val="24"/>
          <w:szCs w:val="24"/>
        </w:rPr>
        <w:t>56355</w:t>
      </w:r>
    </w:p>
    <w:p w:rsidR="00A043BB" w:rsidRPr="002855D7" w:rsidRDefault="00A043BB">
      <w:pPr>
        <w:rPr>
          <w:sz w:val="24"/>
          <w:szCs w:val="24"/>
        </w:rPr>
      </w:pPr>
    </w:p>
    <w:p w:rsidR="00AA7F2A" w:rsidRPr="002855D7" w:rsidRDefault="00A043BB" w:rsidP="00A043BB">
      <w:pPr>
        <w:rPr>
          <w:sz w:val="24"/>
          <w:szCs w:val="24"/>
        </w:rPr>
      </w:pPr>
      <w:r w:rsidRPr="002855D7">
        <w:rPr>
          <w:sz w:val="24"/>
          <w:szCs w:val="24"/>
        </w:rPr>
        <w:t>6.</w:t>
      </w:r>
      <w:r w:rsidRPr="002855D7">
        <w:rPr>
          <w:sz w:val="24"/>
          <w:szCs w:val="24"/>
        </w:rPr>
        <w:tab/>
        <w:t>Server I.P: 128.119.245.12</w:t>
      </w:r>
    </w:p>
    <w:p w:rsidR="00AA7F2A" w:rsidRPr="002855D7" w:rsidRDefault="00A043BB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Server TCP port number: 80</w:t>
      </w:r>
    </w:p>
    <w:p w:rsidR="002855D7" w:rsidRPr="002855D7" w:rsidRDefault="002855D7">
      <w:pPr>
        <w:rPr>
          <w:sz w:val="24"/>
          <w:szCs w:val="24"/>
        </w:rPr>
      </w:pPr>
    </w:p>
    <w:p w:rsidR="00A7712B" w:rsidRPr="002855D7" w:rsidRDefault="003400AC">
      <w:pPr>
        <w:rPr>
          <w:sz w:val="24"/>
          <w:szCs w:val="24"/>
        </w:rPr>
      </w:pPr>
      <w:r w:rsidRPr="002855D7">
        <w:rPr>
          <w:sz w:val="24"/>
          <w:szCs w:val="24"/>
        </w:rPr>
        <w:t>7.</w:t>
      </w:r>
      <w:r w:rsidRPr="002855D7">
        <w:rPr>
          <w:sz w:val="24"/>
          <w:szCs w:val="24"/>
        </w:rPr>
        <w:tab/>
        <w:t xml:space="preserve">Seq = </w:t>
      </w:r>
      <w:r w:rsidR="00A7712B" w:rsidRPr="002855D7">
        <w:rPr>
          <w:sz w:val="24"/>
          <w:szCs w:val="24"/>
        </w:rPr>
        <w:t>0. The flag is set to 1 for Syn: Set.</w:t>
      </w:r>
    </w:p>
    <w:p w:rsidR="00A7712B" w:rsidRPr="002855D7" w:rsidRDefault="00A7712B">
      <w:pPr>
        <w:rPr>
          <w:sz w:val="24"/>
          <w:szCs w:val="24"/>
        </w:rPr>
      </w:pPr>
    </w:p>
    <w:p w:rsidR="00A7712B" w:rsidRPr="002855D7" w:rsidRDefault="00A7712B">
      <w:pPr>
        <w:rPr>
          <w:sz w:val="24"/>
          <w:szCs w:val="24"/>
        </w:rPr>
      </w:pPr>
      <w:r w:rsidRPr="002855D7">
        <w:rPr>
          <w:sz w:val="24"/>
          <w:szCs w:val="24"/>
        </w:rPr>
        <w:t>8.</w:t>
      </w:r>
      <w:r w:rsidRPr="002855D7">
        <w:rPr>
          <w:sz w:val="24"/>
          <w:szCs w:val="24"/>
        </w:rPr>
        <w:tab/>
        <w:t xml:space="preserve">Seq = 0. Ack = 1. </w:t>
      </w:r>
      <w:r w:rsidR="006A36FC" w:rsidRPr="002855D7">
        <w:rPr>
          <w:sz w:val="24"/>
          <w:szCs w:val="24"/>
        </w:rPr>
        <w:t xml:space="preserve">Syn and Ack flags are both set to 1. </w:t>
      </w:r>
    </w:p>
    <w:p w:rsidR="006A36FC" w:rsidRPr="002855D7" w:rsidRDefault="006A36FC">
      <w:pPr>
        <w:rPr>
          <w:sz w:val="24"/>
          <w:szCs w:val="24"/>
        </w:rPr>
      </w:pPr>
    </w:p>
    <w:p w:rsidR="006A36FC" w:rsidRPr="002855D7" w:rsidRDefault="003400AC">
      <w:pPr>
        <w:rPr>
          <w:sz w:val="24"/>
          <w:szCs w:val="24"/>
        </w:rPr>
      </w:pPr>
      <w:r w:rsidRPr="002855D7">
        <w:rPr>
          <w:sz w:val="24"/>
          <w:szCs w:val="24"/>
        </w:rPr>
        <w:t>9.</w:t>
      </w:r>
      <w:r w:rsidRPr="002855D7">
        <w:rPr>
          <w:sz w:val="24"/>
          <w:szCs w:val="24"/>
        </w:rPr>
        <w:tab/>
        <w:t xml:space="preserve">Sequence </w:t>
      </w:r>
      <w:r w:rsidR="006A36FC" w:rsidRPr="002855D7">
        <w:rPr>
          <w:sz w:val="24"/>
          <w:szCs w:val="24"/>
        </w:rPr>
        <w:t>number = 1</w:t>
      </w:r>
    </w:p>
    <w:p w:rsidR="006A36FC" w:rsidRPr="002855D7" w:rsidRDefault="006A36FC">
      <w:pPr>
        <w:rPr>
          <w:sz w:val="24"/>
          <w:szCs w:val="24"/>
        </w:rPr>
      </w:pPr>
    </w:p>
    <w:p w:rsidR="006A36FC" w:rsidRPr="002855D7" w:rsidRDefault="00097697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6A36FC" w:rsidRPr="002855D7">
        <w:rPr>
          <w:sz w:val="24"/>
          <w:szCs w:val="24"/>
        </w:rPr>
        <w:lastRenderedPageBreak/>
        <w:t>10.</w:t>
      </w:r>
      <w:r w:rsidR="006A36FC" w:rsidRPr="002855D7">
        <w:rPr>
          <w:sz w:val="24"/>
          <w:szCs w:val="24"/>
        </w:rPr>
        <w:tab/>
        <w:t xml:space="preserve"> </w:t>
      </w:r>
    </w:p>
    <w:p w:rsidR="00C23B70" w:rsidRPr="002855D7" w:rsidRDefault="00C23B70" w:rsidP="00916780">
      <w:pPr>
        <w:ind w:firstLine="72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4"/>
        <w:gridCol w:w="1416"/>
        <w:gridCol w:w="1611"/>
        <w:gridCol w:w="1611"/>
        <w:gridCol w:w="1611"/>
        <w:gridCol w:w="1737"/>
      </w:tblGrid>
      <w:tr w:rsidR="00BB56CA" w:rsidRPr="002855D7" w:rsidTr="00BB56CA">
        <w:tc>
          <w:tcPr>
            <w:tcW w:w="1528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Segment</w:t>
            </w:r>
          </w:p>
        </w:tc>
        <w:tc>
          <w:tcPr>
            <w:tcW w:w="1561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Sequence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Sent Time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Arrival Time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RTT Value</w:t>
            </w:r>
          </w:p>
        </w:tc>
        <w:tc>
          <w:tcPr>
            <w:tcW w:w="1221" w:type="dxa"/>
          </w:tcPr>
          <w:p w:rsidR="00BB56CA" w:rsidRPr="002855D7" w:rsidRDefault="00BB56CA" w:rsidP="00BB56CA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EstimatedRTT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0.035672000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0.066322000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0.030650000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2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1461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0.035689000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0.066604000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0.030915000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0.030683125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2921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0.035699000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0.066744000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0.031045000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0.03072835938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4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4381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0.035710000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0.066880000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0.031170000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0.03078356445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5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5841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0.066439000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0.076044000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0.009605000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0.0281362439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6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7301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0.066452000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0.076618000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0.010166000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0.02588996341</w:t>
            </w:r>
          </w:p>
        </w:tc>
      </w:tr>
    </w:tbl>
    <w:p w:rsidR="00C23B70" w:rsidRPr="002855D7" w:rsidRDefault="00C23B70" w:rsidP="00916780">
      <w:pPr>
        <w:ind w:firstLine="720"/>
        <w:rPr>
          <w:sz w:val="24"/>
          <w:szCs w:val="24"/>
        </w:rPr>
      </w:pPr>
    </w:p>
    <w:p w:rsidR="00AA7F2A" w:rsidRPr="002855D7" w:rsidRDefault="00AA7F2A">
      <w:pPr>
        <w:rPr>
          <w:sz w:val="24"/>
          <w:szCs w:val="24"/>
        </w:rPr>
      </w:pP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11.</w:t>
      </w:r>
      <w:r w:rsidRPr="002855D7">
        <w:rPr>
          <w:sz w:val="24"/>
          <w:szCs w:val="24"/>
        </w:rPr>
        <w:tab/>
        <w:t>1.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2.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3.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4.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 xml:space="preserve">5. Length = </w:t>
      </w:r>
      <w:r w:rsidR="00AE0745" w:rsidRPr="002855D7">
        <w:rPr>
          <w:sz w:val="24"/>
          <w:szCs w:val="24"/>
        </w:rPr>
        <w:t>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6. Length = 1460</w:t>
      </w:r>
    </w:p>
    <w:p w:rsidR="00AE0745" w:rsidRPr="002855D7" w:rsidRDefault="00AE0745" w:rsidP="00EF7066">
      <w:pPr>
        <w:rPr>
          <w:sz w:val="24"/>
          <w:szCs w:val="24"/>
        </w:rPr>
      </w:pPr>
    </w:p>
    <w:p w:rsidR="00623DF3" w:rsidRPr="002855D7" w:rsidRDefault="00AE0745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12.</w:t>
      </w:r>
      <w:r w:rsidRPr="002855D7">
        <w:rPr>
          <w:sz w:val="24"/>
          <w:szCs w:val="24"/>
        </w:rPr>
        <w:tab/>
        <w:t>Minimum buffer space = 5840</w:t>
      </w:r>
      <w:r w:rsidR="00623DF3" w:rsidRPr="002855D7">
        <w:rPr>
          <w:sz w:val="24"/>
          <w:szCs w:val="24"/>
        </w:rPr>
        <w:t xml:space="preserve">. </w:t>
      </w:r>
    </w:p>
    <w:p w:rsidR="00AE0745" w:rsidRPr="002855D7" w:rsidRDefault="00623DF3" w:rsidP="00623DF3">
      <w:pPr>
        <w:ind w:firstLine="720"/>
        <w:rPr>
          <w:sz w:val="24"/>
          <w:szCs w:val="24"/>
        </w:rPr>
      </w:pPr>
      <w:r w:rsidRPr="002855D7">
        <w:rPr>
          <w:sz w:val="24"/>
          <w:szCs w:val="24"/>
        </w:rPr>
        <w:t>Yes, tcp windows full messages on wireshark.</w:t>
      </w:r>
    </w:p>
    <w:p w:rsidR="00623DF3" w:rsidRPr="002855D7" w:rsidRDefault="00623DF3" w:rsidP="00623DF3">
      <w:pPr>
        <w:rPr>
          <w:sz w:val="24"/>
          <w:szCs w:val="24"/>
        </w:rPr>
      </w:pPr>
    </w:p>
    <w:p w:rsidR="00623DF3" w:rsidRPr="002855D7" w:rsidRDefault="00623DF3" w:rsidP="00623DF3">
      <w:pPr>
        <w:rPr>
          <w:sz w:val="24"/>
          <w:szCs w:val="24"/>
        </w:rPr>
      </w:pPr>
      <w:r w:rsidRPr="002855D7">
        <w:rPr>
          <w:sz w:val="24"/>
          <w:szCs w:val="24"/>
        </w:rPr>
        <w:t>13.</w:t>
      </w:r>
      <w:r w:rsidRPr="002855D7">
        <w:rPr>
          <w:sz w:val="24"/>
          <w:szCs w:val="24"/>
        </w:rPr>
        <w:tab/>
      </w:r>
      <w:r w:rsidR="00500B1E" w:rsidRPr="002855D7">
        <w:rPr>
          <w:sz w:val="24"/>
          <w:szCs w:val="24"/>
        </w:rPr>
        <w:t xml:space="preserve">Yes, in the flow graph at the end, there is a duplicate for seq = 1461. </w:t>
      </w:r>
    </w:p>
    <w:p w:rsidR="001427A8" w:rsidRPr="002855D7" w:rsidRDefault="001427A8" w:rsidP="00623DF3">
      <w:pPr>
        <w:rPr>
          <w:sz w:val="24"/>
          <w:szCs w:val="24"/>
          <w:u w:val="single"/>
        </w:rPr>
      </w:pPr>
    </w:p>
    <w:p w:rsidR="00924039" w:rsidRPr="002855D7" w:rsidRDefault="00924039" w:rsidP="00623DF3">
      <w:pPr>
        <w:rPr>
          <w:sz w:val="24"/>
          <w:szCs w:val="24"/>
          <w:u w:val="single"/>
        </w:rPr>
      </w:pPr>
      <w:r w:rsidRPr="002855D7">
        <w:rPr>
          <w:sz w:val="24"/>
          <w:szCs w:val="24"/>
          <w:u w:val="single"/>
        </w:rPr>
        <w:t xml:space="preserve">IP Wireshark Exercises: </w:t>
      </w:r>
    </w:p>
    <w:p w:rsidR="003B48FE" w:rsidRPr="002855D7" w:rsidRDefault="003B48FE" w:rsidP="00623DF3">
      <w:pPr>
        <w:rPr>
          <w:sz w:val="24"/>
          <w:szCs w:val="24"/>
        </w:rPr>
      </w:pPr>
    </w:p>
    <w:p w:rsidR="003B48FE" w:rsidRPr="002855D7" w:rsidRDefault="003B48FE" w:rsidP="00623DF3">
      <w:pPr>
        <w:rPr>
          <w:sz w:val="24"/>
          <w:szCs w:val="24"/>
        </w:rPr>
      </w:pPr>
      <w:r w:rsidRPr="002855D7">
        <w:rPr>
          <w:sz w:val="24"/>
          <w:szCs w:val="24"/>
        </w:rPr>
        <w:t>14.</w:t>
      </w:r>
      <w:r w:rsidRPr="002855D7">
        <w:rPr>
          <w:sz w:val="24"/>
          <w:szCs w:val="24"/>
        </w:rPr>
        <w:tab/>
        <w:t>Source IP: 196.42.65.228</w:t>
      </w:r>
    </w:p>
    <w:p w:rsidR="0064604A" w:rsidRPr="002855D7" w:rsidRDefault="0064604A" w:rsidP="00623DF3">
      <w:pPr>
        <w:rPr>
          <w:sz w:val="24"/>
          <w:szCs w:val="24"/>
        </w:rPr>
      </w:pPr>
    </w:p>
    <w:p w:rsidR="00623DF3" w:rsidRPr="002855D7" w:rsidRDefault="0064604A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15.</w:t>
      </w:r>
      <w:r w:rsidRPr="002855D7">
        <w:rPr>
          <w:sz w:val="24"/>
          <w:szCs w:val="24"/>
        </w:rPr>
        <w:tab/>
        <w:t>Protocol: ICMP</w:t>
      </w:r>
      <w:r w:rsidR="003400AC" w:rsidRPr="002855D7">
        <w:rPr>
          <w:sz w:val="24"/>
          <w:szCs w:val="24"/>
        </w:rPr>
        <w:t xml:space="preserve"> </w:t>
      </w:r>
      <w:r w:rsidRPr="002855D7">
        <w:rPr>
          <w:sz w:val="24"/>
          <w:szCs w:val="24"/>
        </w:rPr>
        <w:t>(1)</w:t>
      </w:r>
    </w:p>
    <w:p w:rsidR="0064604A" w:rsidRPr="002855D7" w:rsidRDefault="0064604A" w:rsidP="00EF7066">
      <w:pPr>
        <w:rPr>
          <w:sz w:val="24"/>
          <w:szCs w:val="24"/>
        </w:rPr>
      </w:pPr>
    </w:p>
    <w:p w:rsidR="0064604A" w:rsidRPr="002855D7" w:rsidRDefault="0064604A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16.</w:t>
      </w:r>
      <w:r w:rsidRPr="002855D7">
        <w:rPr>
          <w:sz w:val="24"/>
          <w:szCs w:val="24"/>
        </w:rPr>
        <w:tab/>
        <w:t>IP Header length = 20. Total length – header length. Payload is 56-20 = 36.</w:t>
      </w:r>
    </w:p>
    <w:p w:rsidR="006E413F" w:rsidRPr="002855D7" w:rsidRDefault="006E413F" w:rsidP="00EF7066">
      <w:pPr>
        <w:rPr>
          <w:sz w:val="24"/>
          <w:szCs w:val="24"/>
        </w:rPr>
      </w:pPr>
    </w:p>
    <w:p w:rsidR="006E413F" w:rsidRPr="002855D7" w:rsidRDefault="006E413F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17.</w:t>
      </w:r>
      <w:r w:rsidRPr="002855D7">
        <w:rPr>
          <w:sz w:val="24"/>
          <w:szCs w:val="24"/>
        </w:rPr>
        <w:tab/>
        <w:t xml:space="preserve">Fragment offset </w:t>
      </w:r>
      <w:r w:rsidR="00ED746B" w:rsidRPr="002855D7">
        <w:rPr>
          <w:sz w:val="24"/>
          <w:szCs w:val="24"/>
        </w:rPr>
        <w:t>= 0</w:t>
      </w:r>
    </w:p>
    <w:p w:rsidR="00A91E65" w:rsidRPr="002855D7" w:rsidRDefault="00A91E65" w:rsidP="00EF7066">
      <w:pPr>
        <w:rPr>
          <w:sz w:val="24"/>
          <w:szCs w:val="24"/>
        </w:rPr>
      </w:pPr>
    </w:p>
    <w:p w:rsidR="00842A18" w:rsidRPr="002855D7" w:rsidRDefault="00A91E65" w:rsidP="00343C62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18.</w:t>
      </w:r>
      <w:r w:rsidRPr="002855D7">
        <w:rPr>
          <w:sz w:val="24"/>
          <w:szCs w:val="24"/>
        </w:rPr>
        <w:tab/>
      </w:r>
      <w:r w:rsidR="00842A18" w:rsidRPr="002855D7">
        <w:rPr>
          <w:sz w:val="24"/>
          <w:szCs w:val="24"/>
        </w:rPr>
        <w:t xml:space="preserve">Time to live </w:t>
      </w:r>
      <w:r w:rsidR="00AE7979" w:rsidRPr="002855D7">
        <w:rPr>
          <w:sz w:val="24"/>
          <w:szCs w:val="24"/>
        </w:rPr>
        <w:t xml:space="preserve">decrements as </w:t>
      </w:r>
      <w:r w:rsidR="00842A18" w:rsidRPr="002855D7">
        <w:rPr>
          <w:sz w:val="24"/>
          <w:szCs w:val="24"/>
        </w:rPr>
        <w:t xml:space="preserve"> </w:t>
      </w:r>
      <w:r w:rsidR="00AE7979" w:rsidRPr="002855D7">
        <w:rPr>
          <w:sz w:val="24"/>
          <w:szCs w:val="24"/>
        </w:rPr>
        <w:t>you go down the list</w:t>
      </w:r>
      <w:r w:rsidR="00842A18" w:rsidRPr="002855D7">
        <w:rPr>
          <w:sz w:val="24"/>
          <w:szCs w:val="24"/>
        </w:rPr>
        <w:t xml:space="preserve"> and Identification decrements</w:t>
      </w:r>
      <w:r w:rsidR="00343C62" w:rsidRPr="002855D7">
        <w:rPr>
          <w:sz w:val="24"/>
          <w:szCs w:val="24"/>
        </w:rPr>
        <w:t xml:space="preserve"> meaning as time increases, the time to live increases and the identification number increases</w:t>
      </w:r>
      <w:r w:rsidR="00842A18" w:rsidRPr="002855D7">
        <w:rPr>
          <w:sz w:val="24"/>
          <w:szCs w:val="24"/>
        </w:rPr>
        <w:t>.</w:t>
      </w:r>
    </w:p>
    <w:p w:rsidR="00842A18" w:rsidRPr="002855D7" w:rsidRDefault="00842A18" w:rsidP="00EF7066">
      <w:pPr>
        <w:rPr>
          <w:sz w:val="24"/>
          <w:szCs w:val="24"/>
        </w:rPr>
      </w:pPr>
    </w:p>
    <w:p w:rsidR="00A91E65" w:rsidRPr="002855D7" w:rsidRDefault="00842A18" w:rsidP="00381890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19.</w:t>
      </w:r>
      <w:r w:rsidRPr="002855D7">
        <w:rPr>
          <w:sz w:val="24"/>
          <w:szCs w:val="24"/>
        </w:rPr>
        <w:tab/>
        <w:t>Stay constant: version, Header length, Differential Services Field, Total Length, Flags, Fragment offset, Protocol, source,</w:t>
      </w:r>
      <w:r w:rsidR="005D3CBB" w:rsidRPr="002855D7">
        <w:rPr>
          <w:sz w:val="24"/>
          <w:szCs w:val="24"/>
        </w:rPr>
        <w:t xml:space="preserve"> </w:t>
      </w:r>
      <w:r w:rsidRPr="002855D7">
        <w:rPr>
          <w:sz w:val="24"/>
          <w:szCs w:val="24"/>
        </w:rPr>
        <w:t>destination, Source GeoIP, Destination GeoIP</w:t>
      </w:r>
      <w:r w:rsidR="005D3CBB" w:rsidRPr="002855D7">
        <w:rPr>
          <w:sz w:val="24"/>
          <w:szCs w:val="24"/>
        </w:rPr>
        <w:t xml:space="preserve">. </w:t>
      </w:r>
    </w:p>
    <w:p w:rsidR="00381890" w:rsidRPr="002855D7" w:rsidRDefault="00381890" w:rsidP="00381890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Must stay constant: version, Header length, Differential Services Field, Total Length, Flags, Fragment offset, Protocol, source, destination, Source GeoIP, Destination GeoIP.</w:t>
      </w:r>
    </w:p>
    <w:p w:rsidR="00381890" w:rsidRPr="002855D7" w:rsidRDefault="00381890" w:rsidP="00381890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Must change: Identification, Time to live, Header checksum. Each ICMP</w:t>
      </w:r>
      <w:r w:rsidR="00AE7979" w:rsidRPr="002855D7">
        <w:rPr>
          <w:sz w:val="24"/>
          <w:szCs w:val="24"/>
        </w:rPr>
        <w:t xml:space="preserve"> needs a unique identification.</w:t>
      </w:r>
      <w:r w:rsidR="00BC3C91" w:rsidRPr="002855D7">
        <w:rPr>
          <w:sz w:val="24"/>
          <w:szCs w:val="24"/>
        </w:rPr>
        <w:t xml:space="preserve"> </w:t>
      </w:r>
    </w:p>
    <w:p w:rsidR="00AE7979" w:rsidRPr="002855D7" w:rsidRDefault="00AE7979" w:rsidP="00AE7979">
      <w:pPr>
        <w:rPr>
          <w:sz w:val="24"/>
          <w:szCs w:val="24"/>
        </w:rPr>
      </w:pPr>
    </w:p>
    <w:p w:rsidR="00AE7979" w:rsidRPr="002855D7" w:rsidRDefault="00AE7979" w:rsidP="00AE7979">
      <w:pPr>
        <w:rPr>
          <w:sz w:val="24"/>
          <w:szCs w:val="24"/>
        </w:rPr>
      </w:pPr>
      <w:r w:rsidRPr="002855D7">
        <w:rPr>
          <w:sz w:val="24"/>
          <w:szCs w:val="24"/>
        </w:rPr>
        <w:lastRenderedPageBreak/>
        <w:t>20.</w:t>
      </w:r>
      <w:r w:rsidRPr="002855D7">
        <w:rPr>
          <w:sz w:val="24"/>
          <w:szCs w:val="24"/>
        </w:rPr>
        <w:tab/>
        <w:t xml:space="preserve">Identification increments as time increases. </w:t>
      </w:r>
    </w:p>
    <w:p w:rsidR="005006DE" w:rsidRPr="002855D7" w:rsidRDefault="005006DE" w:rsidP="00AE7979">
      <w:pPr>
        <w:rPr>
          <w:sz w:val="24"/>
          <w:szCs w:val="24"/>
        </w:rPr>
      </w:pPr>
    </w:p>
    <w:p w:rsidR="006E441E" w:rsidRPr="002855D7" w:rsidRDefault="005006DE" w:rsidP="006E441E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21.</w:t>
      </w:r>
      <w:r w:rsidRPr="002855D7">
        <w:rPr>
          <w:sz w:val="24"/>
          <w:szCs w:val="24"/>
        </w:rPr>
        <w:tab/>
      </w:r>
      <w:r w:rsidR="00AD0A5E" w:rsidRPr="002855D7">
        <w:rPr>
          <w:sz w:val="24"/>
          <w:szCs w:val="24"/>
        </w:rPr>
        <w:t>ICMP TTL-exceeded replies were found by looking at the black highlighted rows with a green font. In the Info column it says “Time-to-live exceeded (Time to live exceeded in transit)”. The IP source is their IP and IP destination in my IP.</w:t>
      </w:r>
      <w:r w:rsidR="006E441E" w:rsidRPr="002855D7">
        <w:rPr>
          <w:sz w:val="24"/>
          <w:szCs w:val="24"/>
        </w:rPr>
        <w:t xml:space="preserve"> </w:t>
      </w:r>
    </w:p>
    <w:p w:rsidR="006E441E" w:rsidRPr="002855D7" w:rsidRDefault="006E441E" w:rsidP="006E441E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Identification: 0x</w:t>
      </w:r>
      <w:r w:rsidR="00A14600" w:rsidRPr="002855D7">
        <w:rPr>
          <w:sz w:val="24"/>
          <w:szCs w:val="24"/>
        </w:rPr>
        <w:t>52d6</w:t>
      </w:r>
      <w:r w:rsidRPr="002855D7">
        <w:rPr>
          <w:sz w:val="24"/>
          <w:szCs w:val="24"/>
        </w:rPr>
        <w:t xml:space="preserve"> (</w:t>
      </w:r>
      <w:r w:rsidR="00A14600" w:rsidRPr="002855D7">
        <w:rPr>
          <w:sz w:val="24"/>
          <w:szCs w:val="24"/>
        </w:rPr>
        <w:t>21206</w:t>
      </w:r>
      <w:r w:rsidRPr="002855D7">
        <w:rPr>
          <w:sz w:val="24"/>
          <w:szCs w:val="24"/>
        </w:rPr>
        <w:t>)</w:t>
      </w:r>
    </w:p>
    <w:p w:rsidR="006E441E" w:rsidRPr="002855D7" w:rsidRDefault="006E441E" w:rsidP="006E441E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 xml:space="preserve">Time to live: </w:t>
      </w:r>
      <w:r w:rsidR="00A14600" w:rsidRPr="002855D7">
        <w:rPr>
          <w:sz w:val="24"/>
          <w:szCs w:val="24"/>
        </w:rPr>
        <w:t>255</w:t>
      </w:r>
    </w:p>
    <w:p w:rsidR="006E441E" w:rsidRPr="002855D7" w:rsidRDefault="006E441E" w:rsidP="006E441E">
      <w:pPr>
        <w:rPr>
          <w:sz w:val="24"/>
          <w:szCs w:val="24"/>
        </w:rPr>
      </w:pPr>
    </w:p>
    <w:p w:rsidR="005006DE" w:rsidRDefault="006E441E" w:rsidP="005C7E4A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22.</w:t>
      </w:r>
      <w:r w:rsidRPr="002855D7">
        <w:rPr>
          <w:sz w:val="24"/>
          <w:szCs w:val="24"/>
        </w:rPr>
        <w:tab/>
      </w:r>
      <w:r w:rsidR="005C7E4A" w:rsidRPr="002855D7">
        <w:rPr>
          <w:sz w:val="24"/>
          <w:szCs w:val="24"/>
        </w:rPr>
        <w:t>No, each ICMP TTL-exceeded has a unique identification value</w:t>
      </w:r>
      <w:r w:rsidR="00301BE6" w:rsidRPr="002855D7">
        <w:rPr>
          <w:sz w:val="24"/>
          <w:szCs w:val="24"/>
        </w:rPr>
        <w:t>. The TTL values from the nearest hop is the same (255).</w:t>
      </w:r>
      <w:r w:rsidR="00BC3C91" w:rsidRPr="002855D7">
        <w:rPr>
          <w:sz w:val="24"/>
          <w:szCs w:val="24"/>
        </w:rPr>
        <w:t xml:space="preserve"> ICMP TTL-exceeded replies need a unique identification</w:t>
      </w:r>
      <w:r w:rsidR="00301BE6" w:rsidRPr="002855D7">
        <w:rPr>
          <w:sz w:val="24"/>
          <w:szCs w:val="24"/>
        </w:rPr>
        <w:t>.</w:t>
      </w:r>
      <w:r w:rsidR="00BC3C91" w:rsidRPr="002855D7">
        <w:rPr>
          <w:sz w:val="24"/>
          <w:szCs w:val="24"/>
        </w:rPr>
        <w:t xml:space="preserve"> </w:t>
      </w:r>
    </w:p>
    <w:p w:rsidR="00097697" w:rsidRDefault="00097697" w:rsidP="005C7E4A">
      <w:pPr>
        <w:ind w:left="720" w:hanging="720"/>
        <w:rPr>
          <w:sz w:val="24"/>
          <w:szCs w:val="24"/>
        </w:rPr>
      </w:pPr>
    </w:p>
    <w:p w:rsidR="00097697" w:rsidRDefault="00097697" w:rsidP="005C7E4A">
      <w:pPr>
        <w:ind w:left="720" w:hanging="720"/>
        <w:rPr>
          <w:sz w:val="24"/>
          <w:szCs w:val="24"/>
          <w:u w:val="single"/>
        </w:rPr>
      </w:pPr>
      <w:r w:rsidRPr="00097697">
        <w:rPr>
          <w:sz w:val="24"/>
          <w:szCs w:val="24"/>
          <w:u w:val="single"/>
        </w:rPr>
        <w:t>Screenshots:</w:t>
      </w:r>
    </w:p>
    <w:p w:rsidR="00097697" w:rsidRDefault="00E24962" w:rsidP="005C7E4A">
      <w:pPr>
        <w:ind w:left="720" w:hanging="720"/>
        <w:rPr>
          <w:sz w:val="24"/>
          <w:szCs w:val="24"/>
        </w:rPr>
      </w:pPr>
      <w:r w:rsidRPr="00097697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F18BBE" wp14:editId="468AE5F1">
            <wp:simplePos x="0" y="0"/>
            <wp:positionH relativeFrom="margin">
              <wp:posOffset>-1847</wp:posOffset>
            </wp:positionH>
            <wp:positionV relativeFrom="paragraph">
              <wp:posOffset>39370</wp:posOffset>
            </wp:positionV>
            <wp:extent cx="5099685" cy="2562860"/>
            <wp:effectExtent l="0" t="0" r="5715" b="8890"/>
            <wp:wrapNone/>
            <wp:docPr id="3" name="Picture 3" descr="D:\Media\Work\Third Year 2015\CSC3002F\Assignments\Assignment 4\Screenshots\ques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edia\Work\Third Year 2015\CSC3002F\Assignments\Assignment 4\Screenshots\question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Default="00097697" w:rsidP="005C7E4A">
      <w:pPr>
        <w:ind w:left="720" w:hanging="720"/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98B0AE9" wp14:editId="162E6B6F">
                <wp:simplePos x="0" y="0"/>
                <wp:positionH relativeFrom="margin">
                  <wp:align>left</wp:align>
                </wp:positionH>
                <wp:positionV relativeFrom="paragraph">
                  <wp:posOffset>9640</wp:posOffset>
                </wp:positionV>
                <wp:extent cx="5028565" cy="635"/>
                <wp:effectExtent l="0" t="0" r="63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8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AC29F9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96C51">
                              <w:fldChar w:fldCharType="begin"/>
                            </w:r>
                            <w:r w:rsidR="00C96C51">
                              <w:instrText xml:space="preserve"> SEQ Figure \* ARABIC </w:instrText>
                            </w:r>
                            <w:r w:rsidR="00C96C51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1</w:t>
                            </w:r>
                            <w:r w:rsidR="00C96C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8B0AE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.75pt;width:395.95pt;height:.05pt;z-index:-2516561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" stroked="f">
                <v:textbox style="mso-fit-shape-to-text:t" inset="0,0,0,0">
                  <w:txbxContent>
                    <w:p w:rsidR="00097697" w:rsidRPr="00AC29F9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1</w:t>
                        </w:r>
                      </w:fldSimple>
                      <w:r>
                        <w:t>: Question 2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5D42A87" wp14:editId="77704F50">
                <wp:simplePos x="0" y="0"/>
                <wp:positionH relativeFrom="column">
                  <wp:posOffset>0</wp:posOffset>
                </wp:positionH>
                <wp:positionV relativeFrom="paragraph">
                  <wp:posOffset>3246120</wp:posOffset>
                </wp:positionV>
                <wp:extent cx="565213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506AF2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96C51">
                              <w:fldChar w:fldCharType="begin"/>
                            </w:r>
                            <w:r w:rsidR="00C96C51">
                              <w:instrText xml:space="preserve"> SEQ Figure \* ARABIC </w:instrText>
                            </w:r>
                            <w:r w:rsidR="00C96C51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2</w:t>
                            </w:r>
                            <w:r w:rsidR="00C96C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5 &amp; 6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42A87" id="Text Box 5" o:spid="_x0000_s1027" type="#_x0000_t202" style="position:absolute;margin-left:0;margin-top:255.6pt;width:445.0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" stroked="f">
                <v:textbox style="mso-fit-shape-to-text:t" inset="0,0,0,0">
                  <w:txbxContent>
                    <w:p w:rsidR="00097697" w:rsidRPr="00506AF2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2</w:t>
                        </w:r>
                      </w:fldSimple>
                      <w:r>
                        <w:t>: Question 5 &amp; 6 screenshot</w:t>
                      </w:r>
                    </w:p>
                  </w:txbxContent>
                </v:textbox>
              </v:shape>
            </w:pict>
          </mc:Fallback>
        </mc:AlternateContent>
      </w:r>
      <w:r w:rsidRPr="00097697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903D7F9" wp14:editId="33814E97">
            <wp:simplePos x="0" y="0"/>
            <wp:positionH relativeFrom="margin">
              <wp:align>left</wp:align>
            </wp:positionH>
            <wp:positionV relativeFrom="paragraph">
              <wp:posOffset>9814</wp:posOffset>
            </wp:positionV>
            <wp:extent cx="5652135" cy="3179445"/>
            <wp:effectExtent l="0" t="0" r="5715" b="1905"/>
            <wp:wrapNone/>
            <wp:docPr id="4" name="Picture 4" descr="D:\Media\Work\Third Year 2015\CSC3002F\Assignments\Assignment 4\Screenshots\question 5 &amp;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edia\Work\Third Year 2015\CSC3002F\Assignments\Assignment 4\Screenshots\question 5 &amp; 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Default="00097697" w:rsidP="00097697">
      <w:pPr>
        <w:rPr>
          <w:sz w:val="24"/>
          <w:szCs w:val="24"/>
        </w:rPr>
      </w:pPr>
    </w:p>
    <w:p w:rsidR="00097697" w:rsidRDefault="0009769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97697" w:rsidRDefault="00E24962" w:rsidP="00097697">
      <w:pPr>
        <w:rPr>
          <w:sz w:val="24"/>
          <w:szCs w:val="24"/>
        </w:rPr>
      </w:pPr>
      <w:r w:rsidRPr="0009769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551A0EDA" wp14:editId="63B8B050">
            <wp:simplePos x="0" y="0"/>
            <wp:positionH relativeFrom="margin">
              <wp:align>left</wp:align>
            </wp:positionH>
            <wp:positionV relativeFrom="paragraph">
              <wp:posOffset>-401435</wp:posOffset>
            </wp:positionV>
            <wp:extent cx="6268410" cy="3525982"/>
            <wp:effectExtent l="0" t="0" r="0" b="0"/>
            <wp:wrapNone/>
            <wp:docPr id="6" name="Picture 6" descr="D:\Media\Work\Third Year 2015\CSC3002F\Assignments\Assignment 4\Screenshots\question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edia\Work\Third Year 2015\CSC3002F\Assignments\Assignment 4\Screenshots\question 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410" cy="35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Default="00097697" w:rsidP="00097697">
      <w:pPr>
        <w:rPr>
          <w:sz w:val="24"/>
          <w:szCs w:val="24"/>
        </w:rPr>
      </w:pPr>
    </w:p>
    <w:p w:rsidR="00E24962" w:rsidRDefault="00E24962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7C427B2" wp14:editId="1B33C102">
                <wp:simplePos x="0" y="0"/>
                <wp:positionH relativeFrom="margin">
                  <wp:align>left</wp:align>
                </wp:positionH>
                <wp:positionV relativeFrom="paragraph">
                  <wp:posOffset>32559</wp:posOffset>
                </wp:positionV>
                <wp:extent cx="5207635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BD1659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96C51">
                              <w:fldChar w:fldCharType="begin"/>
                            </w:r>
                            <w:r w:rsidR="00C96C51">
                              <w:instrText xml:space="preserve"> SEQ Figure \* ARABIC </w:instrText>
                            </w:r>
                            <w:r w:rsidR="00C96C51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3</w:t>
                            </w:r>
                            <w:r w:rsidR="00C96C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7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427B2" id="Text Box 7" o:spid="_x0000_s1028" type="#_x0000_t202" style="position:absolute;margin-left:0;margin-top:2.55pt;width:410.05pt;height:.05pt;z-index:-251650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" stroked="f">
                <v:textbox style="mso-fit-shape-to-text:t" inset="0,0,0,0">
                  <w:txbxContent>
                    <w:p w:rsidR="00097697" w:rsidRPr="00BD1659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3</w:t>
                        </w:r>
                      </w:fldSimple>
                      <w:r>
                        <w:t>: Question 7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  <w:r w:rsidRPr="00097697"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908BAA7" wp14:editId="6EED7E58">
            <wp:simplePos x="0" y="0"/>
            <wp:positionH relativeFrom="margin">
              <wp:align>left</wp:align>
            </wp:positionH>
            <wp:positionV relativeFrom="paragraph">
              <wp:posOffset>187441</wp:posOffset>
            </wp:positionV>
            <wp:extent cx="6269356" cy="3525404"/>
            <wp:effectExtent l="0" t="0" r="0" b="0"/>
            <wp:wrapNone/>
            <wp:docPr id="8" name="Picture 8" descr="D:\Media\Work\Third Year 2015\CSC3002F\Assignments\Assignment 4\Screenshots\question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edia\Work\Third Year 2015\CSC3002F\Assignments\Assignment 4\Screenshots\question 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6" cy="35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C583C0E" wp14:editId="6004ECDB">
                <wp:simplePos x="0" y="0"/>
                <wp:positionH relativeFrom="margin">
                  <wp:align>left</wp:align>
                </wp:positionH>
                <wp:positionV relativeFrom="paragraph">
                  <wp:posOffset>1963189</wp:posOffset>
                </wp:positionV>
                <wp:extent cx="518922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3F1F13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96C51">
                              <w:fldChar w:fldCharType="begin"/>
                            </w:r>
                            <w:r w:rsidR="00C96C51">
                              <w:instrText xml:space="preserve"> SEQ Figure \* ARABIC </w:instrText>
                            </w:r>
                            <w:r w:rsidR="00C96C51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4</w:t>
                            </w:r>
                            <w:r w:rsidR="00C96C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8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83C0E" id="Text Box 9" o:spid="_x0000_s1029" type="#_x0000_t202" style="position:absolute;margin-left:0;margin-top:154.6pt;width:408.6pt;height:.05pt;z-index:-2516469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" stroked="f">
                <v:textbox style="mso-fit-shape-to-text:t" inset="0,0,0,0">
                  <w:txbxContent>
                    <w:p w:rsidR="00097697" w:rsidRPr="003F1F13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Question 8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ind w:firstLine="720"/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tabs>
          <w:tab w:val="left" w:pos="157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E24962" w:rsidRDefault="00C80337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36B756E" wp14:editId="1C84AFB1">
                <wp:simplePos x="0" y="0"/>
                <wp:positionH relativeFrom="column">
                  <wp:posOffset>0</wp:posOffset>
                </wp:positionH>
                <wp:positionV relativeFrom="paragraph">
                  <wp:posOffset>7451725</wp:posOffset>
                </wp:positionV>
                <wp:extent cx="5943600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EA446A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6: Question 10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756E" id="Text Box 15" o:spid="_x0000_s1030" type="#_x0000_t202" style="position:absolute;margin-left:0;margin-top:586.75pt;width:46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" stroked="f">
                <v:textbox style="mso-fit-shape-to-text:t" inset="0,0,0,0">
                  <w:txbxContent>
                    <w:p w:rsidR="00C80337" w:rsidRPr="00EA446A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6: Question 10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E271CFD" wp14:editId="6D900567">
            <wp:simplePos x="0" y="0"/>
            <wp:positionH relativeFrom="margin">
              <wp:align>right</wp:align>
            </wp:positionH>
            <wp:positionV relativeFrom="paragraph">
              <wp:posOffset>4051358</wp:posOffset>
            </wp:positionV>
            <wp:extent cx="5943600" cy="3343275"/>
            <wp:effectExtent l="0" t="0" r="0" b="9525"/>
            <wp:wrapNone/>
            <wp:docPr id="13" name="Picture 13" descr="D:\Media\Work\Third Year 2015\CSC3002F\Assignments\Assignment 4\Screenshots\question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edia\Work\Third Year 2015\CSC3002F\Assignments\Assignment 4\Screenshots\question 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7CE762D" wp14:editId="66986507">
                <wp:simplePos x="0" y="0"/>
                <wp:positionH relativeFrom="column">
                  <wp:posOffset>0</wp:posOffset>
                </wp:positionH>
                <wp:positionV relativeFrom="paragraph">
                  <wp:posOffset>3397885</wp:posOffset>
                </wp:positionV>
                <wp:extent cx="5943600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BF6F12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C96C51">
                              <w:fldChar w:fldCharType="begin"/>
                            </w:r>
                            <w:r w:rsidR="00C96C51">
                              <w:instrText xml:space="preserve"> SEQ Figure \* ARABIC </w:instrText>
                            </w:r>
                            <w:r w:rsidR="00C96C51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5</w:t>
                            </w:r>
                            <w:r w:rsidR="00C96C5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9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E762D" id="Text Box 14" o:spid="_x0000_s1031" type="#_x0000_t202" style="position:absolute;margin-left:0;margin-top:267.55pt;width:468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" stroked="f">
                <v:textbox style="mso-fit-shape-to-text:t" inset="0,0,0,0">
                  <w:txbxContent>
                    <w:p w:rsidR="00C80337" w:rsidRPr="00BF6F12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5</w:t>
                        </w:r>
                      </w:fldSimple>
                      <w:r>
                        <w:t>: Question 9 screenshot</w:t>
                      </w:r>
                    </w:p>
                  </w:txbxContent>
                </v:textbox>
              </v:shape>
            </w:pict>
          </mc:Fallback>
        </mc:AlternateContent>
      </w:r>
      <w:r w:rsidR="00E24962" w:rsidRPr="00E24962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26C8A78E" wp14:editId="7AD0C0BC">
            <wp:simplePos x="0" y="0"/>
            <wp:positionH relativeFrom="margin">
              <wp:align>right</wp:align>
            </wp:positionH>
            <wp:positionV relativeFrom="paragraph">
              <wp:posOffset>-2944</wp:posOffset>
            </wp:positionV>
            <wp:extent cx="5943600" cy="3343275"/>
            <wp:effectExtent l="0" t="0" r="0" b="9525"/>
            <wp:wrapNone/>
            <wp:docPr id="10" name="Picture 10" descr="D:\Media\Work\Third Year 2015\CSC3002F\Assignments\Assignment 4\Screenshots\question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edia\Work\Third Year 2015\CSC3002F\Assignments\Assignment 4\Screenshots\question 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962">
        <w:rPr>
          <w:sz w:val="24"/>
          <w:szCs w:val="24"/>
        </w:rPr>
        <w:br w:type="page"/>
      </w:r>
    </w:p>
    <w:p w:rsidR="00E24962" w:rsidRDefault="00C80337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EB63228" wp14:editId="7EAEE9B7">
                <wp:simplePos x="0" y="0"/>
                <wp:positionH relativeFrom="column">
                  <wp:posOffset>0</wp:posOffset>
                </wp:positionH>
                <wp:positionV relativeFrom="paragraph">
                  <wp:posOffset>8124190</wp:posOffset>
                </wp:positionV>
                <wp:extent cx="5943600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F37180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63228" id="Text Box 21" o:spid="_x0000_s1032" type="#_x0000_t202" style="position:absolute;margin-left:0;margin-top:639.7pt;width:46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" stroked="f">
                <v:textbox style="mso-fit-shape-to-text:t" inset="0,0,0,0">
                  <w:txbxContent>
                    <w:p w:rsidR="00C80337" w:rsidRPr="00F37180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9: Question 12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4724342</wp:posOffset>
            </wp:positionV>
            <wp:extent cx="5943600" cy="3343275"/>
            <wp:effectExtent l="0" t="0" r="0" b="9525"/>
            <wp:wrapNone/>
            <wp:docPr id="20" name="Picture 20" descr="D:\Media\Work\Third Year 2015\CSC3002F\Assignments\Assignment 4\Screenshots\question 12 tcp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edia\Work\Third Year 2015\CSC3002F\Assignments\Assignment 4\Screenshots\question 12 tcp full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BA6190B" wp14:editId="7E1B6AA6">
                <wp:simplePos x="0" y="0"/>
                <wp:positionH relativeFrom="column">
                  <wp:posOffset>0</wp:posOffset>
                </wp:positionH>
                <wp:positionV relativeFrom="paragraph">
                  <wp:posOffset>4401185</wp:posOffset>
                </wp:positionV>
                <wp:extent cx="5943600" cy="63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3267F6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8: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6190B" id="Text Box 19" o:spid="_x0000_s1033" type="#_x0000_t202" style="position:absolute;margin-left:0;margin-top:346.55pt;width:46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" stroked="f">
                <v:textbox style="mso-fit-shape-to-text:t" inset="0,0,0,0">
                  <w:txbxContent>
                    <w:p w:rsidR="00C80337" w:rsidRPr="003267F6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8: Question 12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1000760</wp:posOffset>
            </wp:positionV>
            <wp:extent cx="5943600" cy="3343275"/>
            <wp:effectExtent l="0" t="0" r="0" b="9525"/>
            <wp:wrapNone/>
            <wp:docPr id="18" name="Picture 18" descr="D:\Media\Work\Third Year 2015\CSC3002F\Assignments\Assignment 4\Screenshots\question 12 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edia\Work\Third Year 2015\CSC3002F\Assignments\Assignment 4\Screenshots\question 12 graph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5857901" wp14:editId="0C7FECE4">
                <wp:simplePos x="0" y="0"/>
                <wp:positionH relativeFrom="column">
                  <wp:posOffset>0</wp:posOffset>
                </wp:positionH>
                <wp:positionV relativeFrom="paragraph">
                  <wp:posOffset>681355</wp:posOffset>
                </wp:positionV>
                <wp:extent cx="5943600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7217C4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7: Question 11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57901" id="Text Box 17" o:spid="_x0000_s1034" type="#_x0000_t202" style="position:absolute;margin-left:0;margin-top:53.65pt;width:468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" stroked="f">
                <v:textbox style="mso-fit-shape-to-text:t" inset="0,0,0,0">
                  <w:txbxContent>
                    <w:p w:rsidR="00C80337" w:rsidRPr="007217C4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7: Question 11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24549"/>
            <wp:effectExtent l="0" t="0" r="0" b="4445"/>
            <wp:wrapNone/>
            <wp:docPr id="16" name="Picture 16" descr="D:\Media\Work\Third Year 2015\CSC3002F\Assignments\Assignment 4\Screenshots\question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edia\Work\Third Year 2015\CSC3002F\Assignments\Assignment 4\Screenshots\question 1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962">
        <w:rPr>
          <w:sz w:val="24"/>
          <w:szCs w:val="24"/>
        </w:rPr>
        <w:br w:type="page"/>
      </w:r>
    </w:p>
    <w:p w:rsidR="008A7D18" w:rsidRDefault="008A7D18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4F6EF2F7" wp14:editId="6E6BCCBD">
                <wp:simplePos x="0" y="0"/>
                <wp:positionH relativeFrom="column">
                  <wp:posOffset>0</wp:posOffset>
                </wp:positionH>
                <wp:positionV relativeFrom="paragraph">
                  <wp:posOffset>7452360</wp:posOffset>
                </wp:positionV>
                <wp:extent cx="5943600" cy="63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D18" w:rsidRPr="00AE6688" w:rsidRDefault="008A7D18" w:rsidP="008A7D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11: Question 13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F2F7" id="Text Box 25" o:spid="_x0000_s1035" type="#_x0000_t202" style="position:absolute;margin-left:0;margin-top:586.8pt;width:468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" stroked="f">
                <v:textbox style="mso-fit-shape-to-text:t" inset="0,0,0,0">
                  <w:txbxContent>
                    <w:p w:rsidR="008A7D18" w:rsidRPr="00AE6688" w:rsidRDefault="008A7D18" w:rsidP="008A7D1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11: Question 13 screenshot</w:t>
                      </w:r>
                    </w:p>
                  </w:txbxContent>
                </v:textbox>
              </v:shape>
            </w:pict>
          </mc:Fallback>
        </mc:AlternateContent>
      </w:r>
      <w:r w:rsidRPr="008A7D18">
        <w:rPr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4052050</wp:posOffset>
            </wp:positionV>
            <wp:extent cx="5943600" cy="3343275"/>
            <wp:effectExtent l="0" t="0" r="0" b="9525"/>
            <wp:wrapNone/>
            <wp:docPr id="24" name="Picture 24" descr="D:\Media\Work\Third Year 2015\CSC3002F\Assignments\Assignment 4\Screenshots\question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edia\Work\Third Year 2015\CSC3002F\Assignments\Assignment 4\Screenshots\question 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D18">
        <w:rPr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647CF01" wp14:editId="2BDD1934">
            <wp:simplePos x="0" y="0"/>
            <wp:positionH relativeFrom="column">
              <wp:posOffset>-635</wp:posOffset>
            </wp:positionH>
            <wp:positionV relativeFrom="paragraph">
              <wp:posOffset>8255</wp:posOffset>
            </wp:positionV>
            <wp:extent cx="5943600" cy="3343275"/>
            <wp:effectExtent l="0" t="0" r="0" b="9525"/>
            <wp:wrapNone/>
            <wp:docPr id="22" name="Picture 22" descr="D:\Media\Work\Third Year 2015\CSC3002F\Assignments\Assignment 4\Screenshots\question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edia\Work\Third Year 2015\CSC3002F\Assignments\Assignment 4\Screenshots\question 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4C1B984" wp14:editId="56F6CABA">
                <wp:simplePos x="0" y="0"/>
                <wp:positionH relativeFrom="column">
                  <wp:posOffset>-57</wp:posOffset>
                </wp:positionH>
                <wp:positionV relativeFrom="paragraph">
                  <wp:posOffset>3403081</wp:posOffset>
                </wp:positionV>
                <wp:extent cx="5943600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D18" w:rsidRPr="008624CB" w:rsidRDefault="008A7D18" w:rsidP="008A7D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10: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1B984" id="Text Box 23" o:spid="_x0000_s1036" type="#_x0000_t202" style="position:absolute;margin-left:0;margin-top:267.95pt;width:468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" stroked="f">
                <v:textbox style="mso-fit-shape-to-text:t" inset="0,0,0,0">
                  <w:txbxContent>
                    <w:p w:rsidR="008A7D18" w:rsidRPr="008624CB" w:rsidRDefault="008A7D18" w:rsidP="008A7D1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10: Question 12 screenshot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7007C93F" wp14:editId="75C07962">
                <wp:simplePos x="0" y="0"/>
                <wp:positionH relativeFrom="column">
                  <wp:posOffset>0</wp:posOffset>
                </wp:positionH>
                <wp:positionV relativeFrom="paragraph">
                  <wp:posOffset>7632065</wp:posOffset>
                </wp:positionV>
                <wp:extent cx="594360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695502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13: Question 15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C93F" id="Text Box 29" o:spid="_x0000_s1037" type="#_x0000_t202" style="position:absolute;margin-left:0;margin-top:600.95pt;width:468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" stroked="f">
                <v:textbox style="mso-fit-shape-to-text:t" inset="0,0,0,0">
                  <w:txbxContent>
                    <w:p w:rsidR="0094441A" w:rsidRPr="00695502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13: Question 15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4232102</wp:posOffset>
            </wp:positionV>
            <wp:extent cx="5943600" cy="3343275"/>
            <wp:effectExtent l="0" t="0" r="0" b="9525"/>
            <wp:wrapNone/>
            <wp:docPr id="28" name="Picture 28" descr="D:\Media\Work\Third Year 2015\CSC3002F\Assignments\Assignment 4\Screenshots\question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edia\Work\Third Year 2015\CSC3002F\Assignments\Assignment 4\Screenshots\question 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054D616" wp14:editId="71A5C6E8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76D1D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12: Question 14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4D616" id="Text Box 27" o:spid="_x0000_s1038" type="#_x0000_t202" style="position:absolute;margin-left:0;margin-top:267.75pt;width:468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ER7I7M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94441A" w:rsidRPr="00076D1D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12: Question 14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7FCCA5F8" wp14:editId="690806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6" name="Picture 26" descr="D:\Media\Work\Third Year 2015\CSC3002F\Assignments\Assignment 4\Screenshots\question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edia\Work\Third Year 2015\CSC3002F\Assignments\Assignment 4\Screenshots\question 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698828D7" wp14:editId="2793A470">
                <wp:simplePos x="0" y="0"/>
                <wp:positionH relativeFrom="column">
                  <wp:posOffset>0</wp:posOffset>
                </wp:positionH>
                <wp:positionV relativeFrom="paragraph">
                  <wp:posOffset>7646670</wp:posOffset>
                </wp:positionV>
                <wp:extent cx="5943600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95679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15: Question 17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828D7" id="Text Box 33" o:spid="_x0000_s1039" type="#_x0000_t202" style="position:absolute;margin-left:0;margin-top:602.1pt;width:468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" stroked="f">
                <v:textbox style="mso-fit-shape-to-text:t" inset="0,0,0,0">
                  <w:txbxContent>
                    <w:p w:rsidR="0094441A" w:rsidRPr="00095679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15: Question 17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4246418</wp:posOffset>
            </wp:positionV>
            <wp:extent cx="5943600" cy="3343275"/>
            <wp:effectExtent l="0" t="0" r="0" b="9525"/>
            <wp:wrapNone/>
            <wp:docPr id="32" name="Picture 32" descr="D:\Media\Work\Third Year 2015\CSC3002F\Assignments\Assignment 4\Screenshots\question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edia\Work\Third Year 2015\CSC3002F\Assignments\Assignment 4\Screenshots\question 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3CA073A" wp14:editId="7883EE58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D15FE7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14: Question 16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A073A" id="Text Box 31" o:spid="_x0000_s1040" type="#_x0000_t202" style="position:absolute;margin-left:0;margin-top:267.75pt;width:468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" stroked="f">
                <v:textbox style="mso-fit-shape-to-text:t" inset="0,0,0,0">
                  <w:txbxContent>
                    <w:p w:rsidR="0094441A" w:rsidRPr="00D15FE7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14: Question 16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0" name="Picture 30" descr="D:\Media\Work\Third Year 2015\CSC3002F\Assignments\Assignment 4\Screenshots\question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edia\Work\Third Year 2015\CSC3002F\Assignments\Assignment 4\Screenshots\question 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7CDBEB1" wp14:editId="4B19568E">
                <wp:simplePos x="0" y="0"/>
                <wp:positionH relativeFrom="column">
                  <wp:posOffset>0</wp:posOffset>
                </wp:positionH>
                <wp:positionV relativeFrom="paragraph">
                  <wp:posOffset>7535545</wp:posOffset>
                </wp:positionV>
                <wp:extent cx="5943600" cy="63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226252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17: Question 19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DBEB1" id="Text Box 37" o:spid="_x0000_s1041" type="#_x0000_t202" style="position:absolute;margin-left:0;margin-top:593.35pt;width:468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" stroked="f">
                <v:textbox style="mso-fit-shape-to-text:t" inset="0,0,0,0">
                  <w:txbxContent>
                    <w:p w:rsidR="0094441A" w:rsidRPr="00226252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17: Question 19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4135582</wp:posOffset>
            </wp:positionV>
            <wp:extent cx="5943600" cy="3343275"/>
            <wp:effectExtent l="0" t="0" r="0" b="9525"/>
            <wp:wrapNone/>
            <wp:docPr id="36" name="Picture 36" descr="D:\Media\Work\Third Year 2015\CSC3002F\Assignments\Assignment 4\Screenshots\question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edia\Work\Third Year 2015\CSC3002F\Assignments\Assignment 4\Screenshots\question 1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BAD2D13" wp14:editId="7DA7176D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96230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16: Question 18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D2D13" id="Text Box 35" o:spid="_x0000_s1042" type="#_x0000_t202" style="position:absolute;margin-left:0;margin-top:267.75pt;width:468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O9y4wI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94441A" w:rsidRPr="00096230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16: Question 18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4" name="Picture 34" descr="D:\Media\Work\Third Year 2015\CSC3002F\Assignments\Assignment 4\Screenshots\question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edia\Work\Third Year 2015\CSC3002F\Assignments\Assignment 4\Screenshots\question 1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:rsidR="00097697" w:rsidRPr="00E24962" w:rsidRDefault="006564D0" w:rsidP="00263186">
      <w:pPr>
        <w:rPr>
          <w:sz w:val="24"/>
          <w:szCs w:val="24"/>
        </w:rPr>
      </w:pPr>
      <w:r w:rsidRPr="00EB2027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1" locked="0" layoutInCell="1" allowOverlap="1" wp14:anchorId="50937A1D" wp14:editId="44C091F0">
            <wp:simplePos x="0" y="0"/>
            <wp:positionH relativeFrom="margin">
              <wp:align>right</wp:align>
            </wp:positionH>
            <wp:positionV relativeFrom="paragraph">
              <wp:posOffset>4236374</wp:posOffset>
            </wp:positionV>
            <wp:extent cx="5943600" cy="3343275"/>
            <wp:effectExtent l="0" t="0" r="0" b="9525"/>
            <wp:wrapNone/>
            <wp:docPr id="38" name="Picture 38" descr="D:\Media\Work\Third Year 2015\CSC3002F\Assignments\Assignment 4\Screenshots\question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edia\Work\Third Year 2015\CSC3002F\Assignments\Assignment 4\Screenshots\question 2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B9C87DB" wp14:editId="3F14D86A">
                <wp:simplePos x="0" y="0"/>
                <wp:positionH relativeFrom="margin">
                  <wp:align>right</wp:align>
                </wp:positionH>
                <wp:positionV relativeFrom="paragraph">
                  <wp:posOffset>7646266</wp:posOffset>
                </wp:positionV>
                <wp:extent cx="5943600" cy="63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B2027" w:rsidRPr="00593D4E" w:rsidRDefault="00EB2027" w:rsidP="00EB202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6564D0">
                              <w:t>19</w:t>
                            </w:r>
                            <w:r w:rsidR="00B908A9">
                              <w:t>: Question 22</w:t>
                            </w:r>
                            <w:r>
                              <w:t xml:space="preserve">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C87DB" id="Text Box 39" o:spid="_x0000_s1043" type="#_x0000_t202" style="position:absolute;margin-left:416.8pt;margin-top:602.05pt;width:468pt;height:.05pt;z-index:-251601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" stroked="f">
                <v:textbox style="mso-fit-shape-to-text:t" inset="0,0,0,0">
                  <w:txbxContent>
                    <w:p w:rsidR="00EB2027" w:rsidRPr="00593D4E" w:rsidRDefault="00EB2027" w:rsidP="00EB202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6564D0">
                        <w:t>19</w:t>
                      </w:r>
                      <w:r w:rsidR="00B908A9">
                        <w:t>: Question 22</w:t>
                      </w:r>
                      <w:r>
                        <w:t xml:space="preserve">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64D0"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1DBF3E17" wp14:editId="4CBDBB31">
            <wp:simplePos x="0" y="0"/>
            <wp:positionH relativeFrom="margin">
              <wp:align>right</wp:align>
            </wp:positionH>
            <wp:positionV relativeFrom="paragraph">
              <wp:posOffset>693</wp:posOffset>
            </wp:positionV>
            <wp:extent cx="5943600" cy="3343275"/>
            <wp:effectExtent l="0" t="0" r="0" b="9525"/>
            <wp:wrapNone/>
            <wp:docPr id="42" name="Picture 42" descr="D:\Media\Work\Third Year 2015\CSC3002F\Assignments\Assignment 4\Screenshots\question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edia\Work\Third Year 2015\CSC3002F\Assignments\Assignment 4\Screenshots\question 2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5C3218A" wp14:editId="49EA83B3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564D0" w:rsidRPr="00537943" w:rsidRDefault="006564D0" w:rsidP="006564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18: Question 21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3218A" id="Text Box 43" o:spid="_x0000_s1044" type="#_x0000_t202" style="position:absolute;margin-left:0;margin-top:267.75pt;width:46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AGMJRU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6564D0" w:rsidRPr="00537943" w:rsidRDefault="006564D0" w:rsidP="006564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18: Question 21 screenshot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097697" w:rsidRPr="00E24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6C51" w:rsidRDefault="00C96C51" w:rsidP="00097697">
      <w:r>
        <w:separator/>
      </w:r>
    </w:p>
  </w:endnote>
  <w:endnote w:type="continuationSeparator" w:id="0">
    <w:p w:rsidR="00C96C51" w:rsidRDefault="00C96C51" w:rsidP="00097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6C51" w:rsidRDefault="00C96C51" w:rsidP="00097697">
      <w:r>
        <w:separator/>
      </w:r>
    </w:p>
  </w:footnote>
  <w:footnote w:type="continuationSeparator" w:id="0">
    <w:p w:rsidR="00C96C51" w:rsidRDefault="00C96C51" w:rsidP="000976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A5482B"/>
    <w:multiLevelType w:val="hybridMultilevel"/>
    <w:tmpl w:val="E4648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B63CC1"/>
    <w:multiLevelType w:val="hybridMultilevel"/>
    <w:tmpl w:val="270429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9D57E5"/>
    <w:multiLevelType w:val="hybridMultilevel"/>
    <w:tmpl w:val="12C8F9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E9F"/>
    <w:rsid w:val="00077FA0"/>
    <w:rsid w:val="00093BE9"/>
    <w:rsid w:val="00097697"/>
    <w:rsid w:val="001253A9"/>
    <w:rsid w:val="001427A8"/>
    <w:rsid w:val="00213F62"/>
    <w:rsid w:val="002401C1"/>
    <w:rsid w:val="00263186"/>
    <w:rsid w:val="002855D7"/>
    <w:rsid w:val="002D42B2"/>
    <w:rsid w:val="00301BE6"/>
    <w:rsid w:val="00323927"/>
    <w:rsid w:val="003400AC"/>
    <w:rsid w:val="00343C62"/>
    <w:rsid w:val="00381890"/>
    <w:rsid w:val="003B48FE"/>
    <w:rsid w:val="0042250B"/>
    <w:rsid w:val="005006DE"/>
    <w:rsid w:val="00500B1E"/>
    <w:rsid w:val="00526A93"/>
    <w:rsid w:val="005C7E4A"/>
    <w:rsid w:val="005D3354"/>
    <w:rsid w:val="005D3CBB"/>
    <w:rsid w:val="00623DF3"/>
    <w:rsid w:val="0064604A"/>
    <w:rsid w:val="006564D0"/>
    <w:rsid w:val="00665066"/>
    <w:rsid w:val="00666D22"/>
    <w:rsid w:val="006A36FC"/>
    <w:rsid w:val="006E413F"/>
    <w:rsid w:val="006E441E"/>
    <w:rsid w:val="00732913"/>
    <w:rsid w:val="0077065E"/>
    <w:rsid w:val="00842A18"/>
    <w:rsid w:val="00885E9F"/>
    <w:rsid w:val="008A7D18"/>
    <w:rsid w:val="00916780"/>
    <w:rsid w:val="00924039"/>
    <w:rsid w:val="009347EA"/>
    <w:rsid w:val="0094441A"/>
    <w:rsid w:val="009B222D"/>
    <w:rsid w:val="00A043BB"/>
    <w:rsid w:val="00A13BF1"/>
    <w:rsid w:val="00A14600"/>
    <w:rsid w:val="00A24773"/>
    <w:rsid w:val="00A7712B"/>
    <w:rsid w:val="00A91E65"/>
    <w:rsid w:val="00AA7F2A"/>
    <w:rsid w:val="00AD0A5E"/>
    <w:rsid w:val="00AE0745"/>
    <w:rsid w:val="00AE7979"/>
    <w:rsid w:val="00B221E8"/>
    <w:rsid w:val="00B26A2B"/>
    <w:rsid w:val="00B747A9"/>
    <w:rsid w:val="00B908A9"/>
    <w:rsid w:val="00BB56CA"/>
    <w:rsid w:val="00BC3C91"/>
    <w:rsid w:val="00C23B70"/>
    <w:rsid w:val="00C80337"/>
    <w:rsid w:val="00C96C51"/>
    <w:rsid w:val="00DF1768"/>
    <w:rsid w:val="00E11AA1"/>
    <w:rsid w:val="00E11E87"/>
    <w:rsid w:val="00E24962"/>
    <w:rsid w:val="00EB2027"/>
    <w:rsid w:val="00ED2BF1"/>
    <w:rsid w:val="00ED746B"/>
    <w:rsid w:val="00EF7066"/>
    <w:rsid w:val="00F30362"/>
    <w:rsid w:val="00FB5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8AFB38-997D-43E2-80E3-9AFF46573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23B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76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697"/>
  </w:style>
  <w:style w:type="paragraph" w:styleId="Footer">
    <w:name w:val="footer"/>
    <w:basedOn w:val="Normal"/>
    <w:link w:val="FooterChar"/>
    <w:uiPriority w:val="99"/>
    <w:unhideWhenUsed/>
    <w:rsid w:val="000976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sher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A68230C-44B0-4E91-82DF-D3B16BA10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1329</TotalTime>
  <Pages>11</Pages>
  <Words>548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Osher</dc:creator>
  <cp:keywords/>
  <dc:description/>
  <cp:lastModifiedBy>Osher Shuman</cp:lastModifiedBy>
  <cp:revision>46</cp:revision>
  <cp:lastPrinted>2015-05-13T13:25:00Z</cp:lastPrinted>
  <dcterms:created xsi:type="dcterms:W3CDTF">2015-05-06T11:09:00Z</dcterms:created>
  <dcterms:modified xsi:type="dcterms:W3CDTF">2015-05-13T13:31:00Z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